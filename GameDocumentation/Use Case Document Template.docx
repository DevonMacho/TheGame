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42" w:rsidRDefault="000B6A42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0B6A42">
        <w:tc>
          <w:tcPr>
            <w:tcW w:w="1267" w:type="dxa"/>
          </w:tcPr>
          <w:p w:rsidR="000B6A4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0B6A4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0B6A4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0B6A4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0B6A42">
        <w:tc>
          <w:tcPr>
            <w:tcW w:w="1267" w:type="dxa"/>
          </w:tcPr>
          <w:p w:rsidR="000B6A42" w:rsidRDefault="0015377E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0B6A42" w:rsidRDefault="0015377E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0B6A42" w:rsidRDefault="00257403">
            <w:pPr>
              <w:rPr>
                <w:rFonts w:cs="Arial"/>
              </w:rPr>
            </w:pPr>
            <w:r>
              <w:rPr>
                <w:rFonts w:cs="Arial"/>
              </w:rPr>
              <w:t>Jonathan Petz</w:t>
            </w:r>
          </w:p>
        </w:tc>
        <w:tc>
          <w:tcPr>
            <w:tcW w:w="1147" w:type="dxa"/>
          </w:tcPr>
          <w:p w:rsidR="000B6A42" w:rsidRDefault="00257403">
            <w:pPr>
              <w:rPr>
                <w:rFonts w:cs="Arial"/>
              </w:rPr>
            </w:pPr>
            <w:r>
              <w:rPr>
                <w:rFonts w:cs="Arial"/>
              </w:rPr>
              <w:t>11/1/14</w:t>
            </w:r>
          </w:p>
        </w:tc>
      </w:tr>
      <w:tr w:rsidR="000B6A42">
        <w:tc>
          <w:tcPr>
            <w:tcW w:w="1267" w:type="dxa"/>
          </w:tcPr>
          <w:p w:rsidR="000B6A42" w:rsidRDefault="000B6A42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0B6A42" w:rsidRDefault="000B6A42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0B6A42" w:rsidRDefault="000B6A42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0B6A42" w:rsidRDefault="000B6A42">
            <w:pPr>
              <w:rPr>
                <w:rFonts w:cs="Arial"/>
              </w:rPr>
            </w:pPr>
          </w:p>
        </w:tc>
      </w:tr>
      <w:tr w:rsidR="000B6A42">
        <w:tc>
          <w:tcPr>
            <w:tcW w:w="1267" w:type="dxa"/>
          </w:tcPr>
          <w:p w:rsidR="000B6A42" w:rsidRDefault="000B6A42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0B6A42" w:rsidRDefault="000B6A42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0B6A42" w:rsidRDefault="000B6A42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0B6A42" w:rsidRDefault="000B6A42">
            <w:pPr>
              <w:rPr>
                <w:rFonts w:cs="Arial"/>
              </w:rPr>
            </w:pPr>
          </w:p>
        </w:tc>
      </w:tr>
    </w:tbl>
    <w:p w:rsidR="000B6A42" w:rsidRDefault="000B6A42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18" w:space="0" w:color="auto"/>
        </w:tblBorders>
        <w:tblLook w:val="01E0" w:firstRow="1" w:lastRow="1" w:firstColumn="1" w:lastColumn="1" w:noHBand="0" w:noVBand="0"/>
      </w:tblPr>
      <w:tblGrid>
        <w:gridCol w:w="2628"/>
        <w:gridCol w:w="7308"/>
      </w:tblGrid>
      <w:tr w:rsidR="000B6A42">
        <w:tc>
          <w:tcPr>
            <w:tcW w:w="2628" w:type="dxa"/>
          </w:tcPr>
          <w:p w:rsidR="000B6A4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308" w:type="dxa"/>
          </w:tcPr>
          <w:p w:rsidR="000B6A42" w:rsidRDefault="00B73602">
            <w:r>
              <w:t>This command displays the character’s stats</w:t>
            </w:r>
          </w:p>
        </w:tc>
      </w:tr>
      <w:tr w:rsidR="000B6A42">
        <w:tc>
          <w:tcPr>
            <w:tcW w:w="2628" w:type="dxa"/>
          </w:tcPr>
          <w:p w:rsidR="000B6A4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308" w:type="dxa"/>
          </w:tcPr>
          <w:p w:rsidR="000B6A42" w:rsidRDefault="00D118EB">
            <w:r>
              <w:t>The user is in game and is able to input commands</w:t>
            </w:r>
          </w:p>
        </w:tc>
      </w:tr>
      <w:tr w:rsidR="000B6A42">
        <w:tc>
          <w:tcPr>
            <w:tcW w:w="2628" w:type="dxa"/>
          </w:tcPr>
          <w:p w:rsidR="000B6A4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308" w:type="dxa"/>
          </w:tcPr>
          <w:p w:rsidR="000B6A42" w:rsidRDefault="00D8705D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“stats” command is entered</w:t>
            </w:r>
          </w:p>
        </w:tc>
      </w:tr>
      <w:tr w:rsidR="00FC0C09" w:rsidTr="00BC753F">
        <w:tc>
          <w:tcPr>
            <w:tcW w:w="9936" w:type="dxa"/>
            <w:gridSpan w:val="2"/>
          </w:tcPr>
          <w:p w:rsidR="00FC0C09" w:rsidRDefault="00FC0C09" w:rsidP="00BC753F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Basic Flow:</w:t>
            </w:r>
          </w:p>
          <w:p w:rsidR="00FC0C09" w:rsidRPr="005A778A" w:rsidRDefault="00FC0C09" w:rsidP="00BC753F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 w:rsidRPr="005A778A">
              <w:rPr>
                <w:szCs w:val="22"/>
              </w:rPr>
              <w:t>4.1)</w:t>
            </w:r>
            <w:r>
              <w:rPr>
                <w:szCs w:val="22"/>
              </w:rPr>
              <w:t xml:space="preserve"> T</w:t>
            </w:r>
            <w:r w:rsidRPr="005A778A">
              <w:rPr>
                <w:szCs w:val="22"/>
              </w:rPr>
              <w:t>he “</w:t>
            </w:r>
            <w:r w:rsidR="003F3BCF">
              <w:rPr>
                <w:szCs w:val="22"/>
              </w:rPr>
              <w:t>stats</w:t>
            </w:r>
            <w:r w:rsidRPr="005A778A">
              <w:rPr>
                <w:szCs w:val="22"/>
              </w:rPr>
              <w:t>” command is entered</w:t>
            </w:r>
          </w:p>
          <w:p w:rsidR="00192BDC" w:rsidRDefault="00FC0C09" w:rsidP="00192BDC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 w:rsidRPr="005A778A">
              <w:rPr>
                <w:szCs w:val="22"/>
              </w:rPr>
              <w:t>4.2)</w:t>
            </w:r>
            <w:r>
              <w:rPr>
                <w:szCs w:val="22"/>
              </w:rPr>
              <w:t xml:space="preserve"> T</w:t>
            </w:r>
            <w:r w:rsidR="00192BDC">
              <w:rPr>
                <w:szCs w:val="22"/>
              </w:rPr>
              <w:t>he game checks to see if the character is alive and a game is loaded</w:t>
            </w:r>
          </w:p>
          <w:p w:rsidR="00FC0C09" w:rsidRDefault="00FC0C09" w:rsidP="008417D8">
            <w:pPr>
              <w:pBdr>
                <w:left w:val="single" w:sz="18" w:space="4" w:color="auto"/>
              </w:pBdr>
              <w:ind w:left="360"/>
              <w:rPr>
                <w:b/>
                <w:szCs w:val="22"/>
              </w:rPr>
            </w:pPr>
            <w:r w:rsidRPr="005A778A">
              <w:rPr>
                <w:szCs w:val="22"/>
              </w:rPr>
              <w:t>4.3)</w:t>
            </w:r>
            <w:r>
              <w:rPr>
                <w:szCs w:val="22"/>
              </w:rPr>
              <w:t xml:space="preserve"> </w:t>
            </w:r>
            <w:r w:rsidR="008417D8">
              <w:rPr>
                <w:szCs w:val="22"/>
              </w:rPr>
              <w:t>If t</w:t>
            </w:r>
            <w:r w:rsidR="00AC2337">
              <w:rPr>
                <w:szCs w:val="22"/>
              </w:rPr>
              <w:t>he character</w:t>
            </w:r>
            <w:r w:rsidR="008417D8">
              <w:rPr>
                <w:szCs w:val="22"/>
              </w:rPr>
              <w:t xml:space="preserve"> is alive, their</w:t>
            </w:r>
            <w:r w:rsidR="00AC2337">
              <w:rPr>
                <w:szCs w:val="22"/>
              </w:rPr>
              <w:t xml:space="preserve"> statistics are displayed in the command line interface.</w:t>
            </w:r>
          </w:p>
        </w:tc>
      </w:tr>
      <w:tr w:rsidR="00FC0C09" w:rsidTr="00BC753F">
        <w:tc>
          <w:tcPr>
            <w:tcW w:w="9936" w:type="dxa"/>
            <w:gridSpan w:val="2"/>
          </w:tcPr>
          <w:p w:rsidR="00FC0C09" w:rsidRDefault="00FC0C09" w:rsidP="00BC753F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FC0C09" w:rsidTr="00BC753F">
        <w:tc>
          <w:tcPr>
            <w:tcW w:w="2628" w:type="dxa"/>
          </w:tcPr>
          <w:p w:rsidR="00FC0C09" w:rsidRDefault="00FC0C09" w:rsidP="00BC753F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</w:tcPr>
          <w:p w:rsidR="00FC0C09" w:rsidRDefault="00FC0C09" w:rsidP="00BC753F">
            <w:r>
              <w:t>The user is able to input commands</w:t>
            </w:r>
          </w:p>
        </w:tc>
      </w:tr>
      <w:tr w:rsidR="00273517" w:rsidTr="00BC753F">
        <w:tc>
          <w:tcPr>
            <w:tcW w:w="9936" w:type="dxa"/>
            <w:gridSpan w:val="2"/>
          </w:tcPr>
          <w:p w:rsidR="00273517" w:rsidRDefault="00AB263B" w:rsidP="00BC753F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0" w:name="_Use_Case_2_–_Match_Receipts"/>
            <w:bookmarkEnd w:id="0"/>
            <w:r>
              <w:rPr>
                <w:b/>
                <w:szCs w:val="22"/>
              </w:rPr>
              <w:t>Alternate</w:t>
            </w:r>
            <w:r w:rsidR="00273517">
              <w:rPr>
                <w:b/>
                <w:szCs w:val="22"/>
              </w:rPr>
              <w:t xml:space="preserve"> Flow:</w:t>
            </w:r>
          </w:p>
          <w:p w:rsidR="00273517" w:rsidRPr="005A778A" w:rsidRDefault="00273517" w:rsidP="00BC753F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>
              <w:rPr>
                <w:szCs w:val="22"/>
              </w:rPr>
              <w:t>6</w:t>
            </w:r>
            <w:r w:rsidRPr="005A778A">
              <w:rPr>
                <w:szCs w:val="22"/>
              </w:rPr>
              <w:t>.1)</w:t>
            </w:r>
            <w:r>
              <w:rPr>
                <w:szCs w:val="22"/>
              </w:rPr>
              <w:t xml:space="preserve"> T</w:t>
            </w:r>
            <w:r w:rsidRPr="005A778A">
              <w:rPr>
                <w:szCs w:val="22"/>
              </w:rPr>
              <w:t>he “</w:t>
            </w:r>
            <w:r>
              <w:rPr>
                <w:szCs w:val="22"/>
              </w:rPr>
              <w:t>stats</w:t>
            </w:r>
            <w:r w:rsidRPr="005A778A">
              <w:rPr>
                <w:szCs w:val="22"/>
              </w:rPr>
              <w:t>” command is entered</w:t>
            </w:r>
          </w:p>
          <w:p w:rsidR="00273517" w:rsidRDefault="00273517" w:rsidP="00BC753F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>
              <w:rPr>
                <w:szCs w:val="22"/>
              </w:rPr>
              <w:t>6</w:t>
            </w:r>
            <w:r w:rsidRPr="005A778A">
              <w:rPr>
                <w:szCs w:val="22"/>
              </w:rPr>
              <w:t>.2)</w:t>
            </w:r>
            <w:r>
              <w:rPr>
                <w:szCs w:val="22"/>
              </w:rPr>
              <w:t xml:space="preserve"> The game checks to see if the character is alive and a game is loaded</w:t>
            </w:r>
          </w:p>
          <w:p w:rsidR="00273517" w:rsidRDefault="00273517" w:rsidP="000C6776">
            <w:pPr>
              <w:pBdr>
                <w:left w:val="single" w:sz="18" w:space="4" w:color="auto"/>
              </w:pBdr>
              <w:ind w:left="360"/>
              <w:rPr>
                <w:b/>
                <w:szCs w:val="22"/>
              </w:rPr>
            </w:pPr>
            <w:r>
              <w:rPr>
                <w:szCs w:val="22"/>
              </w:rPr>
              <w:t>6</w:t>
            </w:r>
            <w:r w:rsidRPr="005A778A">
              <w:rPr>
                <w:szCs w:val="22"/>
              </w:rPr>
              <w:t>.3)</w:t>
            </w:r>
            <w:r>
              <w:rPr>
                <w:szCs w:val="22"/>
              </w:rPr>
              <w:t xml:space="preserve"> </w:t>
            </w:r>
            <w:r w:rsidR="000C6776">
              <w:rPr>
                <w:szCs w:val="22"/>
              </w:rPr>
              <w:t>If the character</w:t>
            </w:r>
            <w:r w:rsidR="000C6776">
              <w:rPr>
                <w:szCs w:val="22"/>
              </w:rPr>
              <w:t xml:space="preserve"> is dead, the game displays “you don’t have any stats, you are dead”</w:t>
            </w:r>
            <w:r w:rsidR="00A00E7A">
              <w:rPr>
                <w:szCs w:val="22"/>
              </w:rPr>
              <w:t>.</w:t>
            </w:r>
          </w:p>
        </w:tc>
      </w:tr>
      <w:tr w:rsidR="00273517" w:rsidTr="00BC753F">
        <w:tc>
          <w:tcPr>
            <w:tcW w:w="9936" w:type="dxa"/>
            <w:gridSpan w:val="2"/>
          </w:tcPr>
          <w:p w:rsidR="00273517" w:rsidRDefault="00273517" w:rsidP="00BC753F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273517" w:rsidTr="00BC753F">
        <w:tc>
          <w:tcPr>
            <w:tcW w:w="2628" w:type="dxa"/>
          </w:tcPr>
          <w:p w:rsidR="00273517" w:rsidRDefault="00273517" w:rsidP="00BC753F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</w:tcPr>
          <w:p w:rsidR="00273517" w:rsidRDefault="00273517" w:rsidP="00BC753F">
            <w:r>
              <w:t>The user is able to input commands</w:t>
            </w:r>
          </w:p>
        </w:tc>
      </w:tr>
      <w:tr w:rsidR="00A064B9" w:rsidTr="00BC753F">
        <w:tc>
          <w:tcPr>
            <w:tcW w:w="9936" w:type="dxa"/>
            <w:gridSpan w:val="2"/>
          </w:tcPr>
          <w:p w:rsidR="00A064B9" w:rsidRDefault="00A064B9" w:rsidP="00BC753F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Alternate Flow:</w:t>
            </w:r>
          </w:p>
          <w:p w:rsidR="00A064B9" w:rsidRPr="005A778A" w:rsidRDefault="00A064B9" w:rsidP="00BC753F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>
              <w:rPr>
                <w:szCs w:val="22"/>
              </w:rPr>
              <w:t>8</w:t>
            </w:r>
            <w:r w:rsidRPr="005A778A">
              <w:rPr>
                <w:szCs w:val="22"/>
              </w:rPr>
              <w:t>.1)</w:t>
            </w:r>
            <w:r>
              <w:rPr>
                <w:szCs w:val="22"/>
              </w:rPr>
              <w:t xml:space="preserve"> T</w:t>
            </w:r>
            <w:r w:rsidRPr="005A778A">
              <w:rPr>
                <w:szCs w:val="22"/>
              </w:rPr>
              <w:t>he “</w:t>
            </w:r>
            <w:r>
              <w:rPr>
                <w:szCs w:val="22"/>
              </w:rPr>
              <w:t>stats</w:t>
            </w:r>
            <w:r w:rsidRPr="005A778A">
              <w:rPr>
                <w:szCs w:val="22"/>
              </w:rPr>
              <w:t>” command is entered</w:t>
            </w:r>
          </w:p>
          <w:p w:rsidR="00A064B9" w:rsidRDefault="00A064B9" w:rsidP="00BC753F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>
              <w:rPr>
                <w:szCs w:val="22"/>
              </w:rPr>
              <w:t>8</w:t>
            </w:r>
            <w:r w:rsidRPr="005A778A">
              <w:rPr>
                <w:szCs w:val="22"/>
              </w:rPr>
              <w:t>.2)</w:t>
            </w:r>
            <w:r>
              <w:rPr>
                <w:szCs w:val="22"/>
              </w:rPr>
              <w:t xml:space="preserve"> The game checks to see if the character is alive and a game is loaded</w:t>
            </w:r>
          </w:p>
          <w:p w:rsidR="00A064B9" w:rsidRDefault="00A064B9" w:rsidP="005E3C05">
            <w:pPr>
              <w:pBdr>
                <w:left w:val="single" w:sz="18" w:space="4" w:color="auto"/>
              </w:pBdr>
              <w:ind w:left="360"/>
              <w:rPr>
                <w:b/>
                <w:szCs w:val="22"/>
              </w:rPr>
            </w:pPr>
            <w:r>
              <w:rPr>
                <w:szCs w:val="22"/>
              </w:rPr>
              <w:t>8</w:t>
            </w:r>
            <w:r w:rsidRPr="005A778A">
              <w:rPr>
                <w:szCs w:val="22"/>
              </w:rPr>
              <w:t>.3)</w:t>
            </w:r>
            <w:r>
              <w:rPr>
                <w:szCs w:val="22"/>
              </w:rPr>
              <w:t xml:space="preserve"> If </w:t>
            </w:r>
            <w:r w:rsidR="005E3C05">
              <w:rPr>
                <w:szCs w:val="22"/>
              </w:rPr>
              <w:t>the game is not loaded, the game displays “how can someone who doesn’t exist in this plane of existence have any sort of stats?”.</w:t>
            </w:r>
            <w:bookmarkStart w:id="1" w:name="_GoBack"/>
            <w:bookmarkEnd w:id="1"/>
          </w:p>
        </w:tc>
      </w:tr>
      <w:tr w:rsidR="00A064B9" w:rsidTr="00BC753F">
        <w:tc>
          <w:tcPr>
            <w:tcW w:w="9936" w:type="dxa"/>
            <w:gridSpan w:val="2"/>
          </w:tcPr>
          <w:p w:rsidR="00A064B9" w:rsidRDefault="00A064B9" w:rsidP="00BC753F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A064B9" w:rsidTr="00BC753F">
        <w:tc>
          <w:tcPr>
            <w:tcW w:w="2628" w:type="dxa"/>
          </w:tcPr>
          <w:p w:rsidR="00A064B9" w:rsidRDefault="00A064B9" w:rsidP="00BC753F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</w:tcPr>
          <w:p w:rsidR="00A064B9" w:rsidRDefault="00A064B9" w:rsidP="00BC753F">
            <w:r>
              <w:t>The user is able to input commands</w:t>
            </w:r>
          </w:p>
        </w:tc>
      </w:tr>
    </w:tbl>
    <w:p w:rsidR="0015377E" w:rsidRDefault="0015377E"/>
    <w:sectPr w:rsidR="0015377E">
      <w:headerReference w:type="default" r:id="rId8"/>
      <w:footerReference w:type="default" r:id="rId9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723" w:rsidRDefault="00DE3723">
      <w:pPr>
        <w:spacing w:after="0"/>
      </w:pPr>
      <w:r>
        <w:separator/>
      </w:r>
    </w:p>
  </w:endnote>
  <w:endnote w:type="continuationSeparator" w:id="0">
    <w:p w:rsidR="00DE3723" w:rsidRDefault="00DE37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A42" w:rsidRDefault="0015377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Author: </w:t>
    </w:r>
    <w:r>
      <w:rPr>
        <w:i/>
        <w:color w:val="0000FF"/>
      </w:rPr>
      <w:t>&lt;the author’s name&gt;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5E3C05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5E3C05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ab/>
      <w:t xml:space="preserve">Printed: </w:t>
    </w:r>
    <w:r>
      <w:rPr>
        <w:szCs w:val="20"/>
      </w:rPr>
      <w:fldChar w:fldCharType="begin"/>
    </w:r>
    <w:r>
      <w:rPr>
        <w:szCs w:val="20"/>
      </w:rPr>
      <w:instrText xml:space="preserve"> PRINTDATE \@ "dd/MM/yyyy hh:mm" </w:instrText>
    </w:r>
    <w:r>
      <w:rPr>
        <w:szCs w:val="20"/>
      </w:rPr>
      <w:fldChar w:fldCharType="separate"/>
    </w:r>
    <w:r>
      <w:rPr>
        <w:noProof/>
        <w:szCs w:val="20"/>
      </w:rPr>
      <w:t>06/09/2012 02:16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723" w:rsidRDefault="00DE3723">
      <w:pPr>
        <w:spacing w:after="0"/>
      </w:pPr>
      <w:r>
        <w:separator/>
      </w:r>
    </w:p>
  </w:footnote>
  <w:footnote w:type="continuationSeparator" w:id="0">
    <w:p w:rsidR="00DE3723" w:rsidRDefault="00DE37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A42" w:rsidRDefault="00521214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  <w:sz w:val="28"/>
      </w:rPr>
    </w:pPr>
    <w:r>
      <w:rPr>
        <w:rFonts w:cs="Arial"/>
        <w:b/>
        <w:bCs/>
        <w:kern w:val="32"/>
        <w:sz w:val="32"/>
        <w:szCs w:val="32"/>
      </w:rPr>
      <w:t xml:space="preserve">Zork Game </w:t>
    </w:r>
    <w:r w:rsidR="0015377E">
      <w:rPr>
        <w:i/>
        <w:color w:val="0000FF"/>
      </w:rPr>
      <w:t xml:space="preserve"> </w:t>
    </w:r>
    <w:r w:rsidR="0015377E">
      <w:rPr>
        <w:rFonts w:cs="Arial"/>
        <w:b/>
        <w:bCs/>
        <w:kern w:val="32"/>
        <w:sz w:val="32"/>
        <w:szCs w:val="32"/>
      </w:rPr>
      <w:t>Use Case Document</w:t>
    </w:r>
  </w:p>
  <w:p w:rsidR="000B6A42" w:rsidRDefault="00AD7BD7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kern w:val="32"/>
        <w:sz w:val="32"/>
        <w:szCs w:val="32"/>
      </w:rPr>
      <w:t xml:space="preserve">Player Statistics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39A1"/>
    <w:multiLevelType w:val="hybridMultilevel"/>
    <w:tmpl w:val="6256E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014EE"/>
    <w:multiLevelType w:val="hybridMultilevel"/>
    <w:tmpl w:val="46E89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2630C"/>
    <w:multiLevelType w:val="hybridMultilevel"/>
    <w:tmpl w:val="19E820D4"/>
    <w:lvl w:ilvl="0" w:tplc="0652D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C800A20"/>
    <w:multiLevelType w:val="hybridMultilevel"/>
    <w:tmpl w:val="5BF652B4"/>
    <w:lvl w:ilvl="0" w:tplc="ABC40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0D5D47"/>
    <w:multiLevelType w:val="hybridMultilevel"/>
    <w:tmpl w:val="54FA8E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48494F"/>
    <w:multiLevelType w:val="hybridMultilevel"/>
    <w:tmpl w:val="2820E00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F61A2A"/>
    <w:multiLevelType w:val="hybridMultilevel"/>
    <w:tmpl w:val="FFFAD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EF42FD"/>
    <w:multiLevelType w:val="hybridMultilevel"/>
    <w:tmpl w:val="EFBCB75A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9EAA91F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i w:val="0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1A046E3"/>
    <w:multiLevelType w:val="hybridMultilevel"/>
    <w:tmpl w:val="6E949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905AD9"/>
    <w:multiLevelType w:val="hybridMultilevel"/>
    <w:tmpl w:val="EA486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2D24DB"/>
    <w:multiLevelType w:val="hybridMultilevel"/>
    <w:tmpl w:val="5C4A1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464224"/>
    <w:multiLevelType w:val="hybridMultilevel"/>
    <w:tmpl w:val="3A845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9732D5"/>
    <w:multiLevelType w:val="multilevel"/>
    <w:tmpl w:val="0CDA596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Restart w:val="0"/>
      <w:suff w:val="nothing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4C316D7"/>
    <w:multiLevelType w:val="hybridMultilevel"/>
    <w:tmpl w:val="1FF09BC2"/>
    <w:lvl w:ilvl="0" w:tplc="0D48FA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A327961"/>
    <w:multiLevelType w:val="hybridMultilevel"/>
    <w:tmpl w:val="8D5C637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2B6E6A"/>
    <w:multiLevelType w:val="hybridMultilevel"/>
    <w:tmpl w:val="76E0E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715E32"/>
    <w:multiLevelType w:val="hybridMultilevel"/>
    <w:tmpl w:val="DBC014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3955DF6"/>
    <w:multiLevelType w:val="hybridMultilevel"/>
    <w:tmpl w:val="33F6E5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14"/>
  </w:num>
  <w:num w:numId="5">
    <w:abstractNumId w:val="1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9"/>
  </w:num>
  <w:num w:numId="14">
    <w:abstractNumId w:val="16"/>
  </w:num>
  <w:num w:numId="15">
    <w:abstractNumId w:val="10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7E"/>
    <w:rsid w:val="000B6A42"/>
    <w:rsid w:val="000C6776"/>
    <w:rsid w:val="0015377E"/>
    <w:rsid w:val="00181D7E"/>
    <w:rsid w:val="00192BDC"/>
    <w:rsid w:val="00257403"/>
    <w:rsid w:val="00273517"/>
    <w:rsid w:val="002C7F1D"/>
    <w:rsid w:val="003F3BCF"/>
    <w:rsid w:val="00521214"/>
    <w:rsid w:val="005E3C05"/>
    <w:rsid w:val="00796AFC"/>
    <w:rsid w:val="008417D8"/>
    <w:rsid w:val="00A00E7A"/>
    <w:rsid w:val="00A064B9"/>
    <w:rsid w:val="00AB263B"/>
    <w:rsid w:val="00AC2337"/>
    <w:rsid w:val="00AD7BD7"/>
    <w:rsid w:val="00B73602"/>
    <w:rsid w:val="00D118EB"/>
    <w:rsid w:val="00D8705D"/>
    <w:rsid w:val="00DE3723"/>
    <w:rsid w:val="00FC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eese\AppData\Local\Temp\UseCase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UseCaseDocument.dot</Template>
  <TotalTime>10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Reese, Dr. Richard M.</dc:creator>
  <cp:lastModifiedBy>sci206</cp:lastModifiedBy>
  <cp:revision>24</cp:revision>
  <cp:lastPrinted>2012-09-06T19:16:00Z</cp:lastPrinted>
  <dcterms:created xsi:type="dcterms:W3CDTF">2012-09-06T19:15:00Z</dcterms:created>
  <dcterms:modified xsi:type="dcterms:W3CDTF">2014-11-03T14:36:00Z</dcterms:modified>
</cp:coreProperties>
</file>