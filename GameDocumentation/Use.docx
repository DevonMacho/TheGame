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25" w:rsidRDefault="00FD7725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FD7725">
        <w:tc>
          <w:tcPr>
            <w:tcW w:w="1267" w:type="dxa"/>
          </w:tcPr>
          <w:p w:rsidR="00FD7725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FD7725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FD7725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FD7725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FD7725">
        <w:tc>
          <w:tcPr>
            <w:tcW w:w="1267" w:type="dxa"/>
          </w:tcPr>
          <w:p w:rsidR="00FD7725" w:rsidRDefault="0015377E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FD7725" w:rsidRDefault="0015377E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FD7725" w:rsidRDefault="009C095A">
            <w:pPr>
              <w:rPr>
                <w:rFonts w:cs="Arial"/>
              </w:rPr>
            </w:pPr>
            <w:r>
              <w:rPr>
                <w:rFonts w:cs="Arial"/>
              </w:rPr>
              <w:t xml:space="preserve">Jonathan </w:t>
            </w:r>
            <w:proofErr w:type="spellStart"/>
            <w:r>
              <w:rPr>
                <w:rFonts w:cs="Arial"/>
              </w:rPr>
              <w:t>Petz</w:t>
            </w:r>
            <w:proofErr w:type="spellEnd"/>
          </w:p>
        </w:tc>
        <w:tc>
          <w:tcPr>
            <w:tcW w:w="1147" w:type="dxa"/>
          </w:tcPr>
          <w:p w:rsidR="00FD7725" w:rsidRDefault="009C095A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15377E">
              <w:rPr>
                <w:rFonts w:cs="Arial"/>
              </w:rPr>
              <w:t>/1</w:t>
            </w:r>
            <w:r>
              <w:rPr>
                <w:rFonts w:cs="Arial"/>
              </w:rPr>
              <w:t>7</w:t>
            </w:r>
            <w:r w:rsidR="002B5BA4">
              <w:rPr>
                <w:rFonts w:cs="Arial"/>
              </w:rPr>
              <w:t>/</w:t>
            </w:r>
            <w:r>
              <w:rPr>
                <w:rFonts w:cs="Arial"/>
              </w:rPr>
              <w:t>14</w:t>
            </w:r>
          </w:p>
        </w:tc>
      </w:tr>
      <w:tr w:rsidR="00FD7725">
        <w:tc>
          <w:tcPr>
            <w:tcW w:w="1267" w:type="dxa"/>
          </w:tcPr>
          <w:p w:rsidR="00FD7725" w:rsidRDefault="00FD7725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FD7725" w:rsidRDefault="00FD7725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FD7725" w:rsidRDefault="00FD7725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FD7725" w:rsidRDefault="00FD7725">
            <w:pPr>
              <w:rPr>
                <w:rFonts w:cs="Arial"/>
              </w:rPr>
            </w:pPr>
          </w:p>
        </w:tc>
      </w:tr>
      <w:tr w:rsidR="00FD7725">
        <w:tc>
          <w:tcPr>
            <w:tcW w:w="1267" w:type="dxa"/>
          </w:tcPr>
          <w:p w:rsidR="00FD7725" w:rsidRDefault="00FD7725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FD7725" w:rsidRDefault="00FD7725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FD7725" w:rsidRDefault="00FD7725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FD7725" w:rsidRDefault="00FD7725">
            <w:pPr>
              <w:rPr>
                <w:rFonts w:cs="Arial"/>
              </w:rPr>
            </w:pPr>
          </w:p>
        </w:tc>
      </w:tr>
    </w:tbl>
    <w:p w:rsidR="00FD7725" w:rsidRDefault="00FD7725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18" w:space="0" w:color="auto"/>
        </w:tblBorders>
        <w:tblLook w:val="01E0" w:firstRow="1" w:lastRow="1" w:firstColumn="1" w:lastColumn="1" w:noHBand="0" w:noVBand="0"/>
      </w:tblPr>
      <w:tblGrid>
        <w:gridCol w:w="2628"/>
        <w:gridCol w:w="7308"/>
      </w:tblGrid>
      <w:tr w:rsidR="00FD7725">
        <w:tc>
          <w:tcPr>
            <w:tcW w:w="2628" w:type="dxa"/>
          </w:tcPr>
          <w:p w:rsidR="00FD7725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308" w:type="dxa"/>
          </w:tcPr>
          <w:p w:rsidR="00FD7725" w:rsidRDefault="002B2121">
            <w:r>
              <w:t>This command allows the user to “use” an item.</w:t>
            </w:r>
          </w:p>
        </w:tc>
      </w:tr>
      <w:tr w:rsidR="00FD7725">
        <w:tc>
          <w:tcPr>
            <w:tcW w:w="2628" w:type="dxa"/>
          </w:tcPr>
          <w:p w:rsidR="00FD7725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308" w:type="dxa"/>
          </w:tcPr>
          <w:p w:rsidR="00FD7725" w:rsidRDefault="00F119E8">
            <w:r>
              <w:t>The user must be in the game and be able to input commands</w:t>
            </w:r>
          </w:p>
        </w:tc>
      </w:tr>
      <w:tr w:rsidR="00FD7725">
        <w:tc>
          <w:tcPr>
            <w:tcW w:w="2628" w:type="dxa"/>
          </w:tcPr>
          <w:p w:rsidR="00FD7725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308" w:type="dxa"/>
          </w:tcPr>
          <w:p w:rsidR="00FD7725" w:rsidRDefault="006E0E8B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user inputs the “use &lt;object / item&gt;” command</w:t>
            </w:r>
          </w:p>
        </w:tc>
      </w:tr>
      <w:tr w:rsidR="00FD7725">
        <w:tc>
          <w:tcPr>
            <w:tcW w:w="9936" w:type="dxa"/>
            <w:gridSpan w:val="2"/>
          </w:tcPr>
          <w:p w:rsidR="00FD7725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Basic Flow:</w:t>
            </w:r>
          </w:p>
          <w:p w:rsidR="00BC202A" w:rsidRPr="005A778A" w:rsidRDefault="00BC202A" w:rsidP="00BC202A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 w:rsidRPr="005A778A">
              <w:rPr>
                <w:szCs w:val="22"/>
              </w:rPr>
              <w:t>4.1)</w:t>
            </w:r>
            <w:r w:rsidR="008D165B">
              <w:rPr>
                <w:szCs w:val="22"/>
              </w:rPr>
              <w:t xml:space="preserve"> T</w:t>
            </w:r>
            <w:r w:rsidRPr="005A778A">
              <w:rPr>
                <w:szCs w:val="22"/>
              </w:rPr>
              <w:t>he “use” command is entered</w:t>
            </w:r>
          </w:p>
          <w:p w:rsidR="00BC202A" w:rsidRPr="005A778A" w:rsidRDefault="00BC202A" w:rsidP="00BC202A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 w:rsidRPr="005A778A">
              <w:rPr>
                <w:szCs w:val="22"/>
              </w:rPr>
              <w:t>4.2)</w:t>
            </w:r>
            <w:r w:rsidR="008D165B">
              <w:rPr>
                <w:szCs w:val="22"/>
              </w:rPr>
              <w:t xml:space="preserve"> T</w:t>
            </w:r>
            <w:r w:rsidRPr="005A778A">
              <w:rPr>
                <w:szCs w:val="22"/>
              </w:rPr>
              <w:t xml:space="preserve">he game checks to see if the </w:t>
            </w:r>
            <w:r w:rsidR="00892722">
              <w:rPr>
                <w:szCs w:val="22"/>
              </w:rPr>
              <w:t>player can use the item / object</w:t>
            </w:r>
          </w:p>
          <w:p w:rsidR="00BC202A" w:rsidRDefault="00BC202A" w:rsidP="00BC202A">
            <w:pPr>
              <w:pBdr>
                <w:left w:val="single" w:sz="18" w:space="4" w:color="auto"/>
              </w:pBdr>
              <w:ind w:left="360"/>
              <w:rPr>
                <w:b/>
                <w:szCs w:val="22"/>
              </w:rPr>
            </w:pPr>
            <w:r w:rsidRPr="005A778A">
              <w:rPr>
                <w:szCs w:val="22"/>
              </w:rPr>
              <w:t>4.3)</w:t>
            </w:r>
            <w:r w:rsidR="008D165B">
              <w:rPr>
                <w:szCs w:val="22"/>
              </w:rPr>
              <w:t xml:space="preserve"> T</w:t>
            </w:r>
            <w:r w:rsidR="005A778A" w:rsidRPr="005A778A">
              <w:rPr>
                <w:szCs w:val="22"/>
              </w:rPr>
              <w:t>he item</w:t>
            </w:r>
            <w:r w:rsidR="002531FA">
              <w:rPr>
                <w:szCs w:val="22"/>
              </w:rPr>
              <w:t>/object</w:t>
            </w:r>
            <w:r w:rsidR="005A778A" w:rsidRPr="005A778A">
              <w:rPr>
                <w:szCs w:val="22"/>
              </w:rPr>
              <w:t xml:space="preserve"> is used</w:t>
            </w:r>
          </w:p>
        </w:tc>
      </w:tr>
      <w:tr w:rsidR="00FD7725">
        <w:tc>
          <w:tcPr>
            <w:tcW w:w="9936" w:type="dxa"/>
            <w:gridSpan w:val="2"/>
          </w:tcPr>
          <w:p w:rsidR="00FD7725" w:rsidRDefault="00FD7725" w:rsidP="00AC1CE8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FD7725">
        <w:tc>
          <w:tcPr>
            <w:tcW w:w="2628" w:type="dxa"/>
          </w:tcPr>
          <w:p w:rsidR="00FD7725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</w:tcPr>
          <w:p w:rsidR="00AC1CE8" w:rsidRDefault="00AC1CE8">
            <w:r>
              <w:t>The user is able to input commands</w:t>
            </w:r>
          </w:p>
        </w:tc>
      </w:tr>
      <w:tr w:rsidR="001574F1" w:rsidTr="00931D72">
        <w:tc>
          <w:tcPr>
            <w:tcW w:w="9936" w:type="dxa"/>
            <w:gridSpan w:val="2"/>
          </w:tcPr>
          <w:p w:rsidR="001574F1" w:rsidRDefault="001574F1" w:rsidP="00931D72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0" w:name="_Use_Case_2_–_Match_Receipts"/>
            <w:bookmarkEnd w:id="0"/>
            <w:r>
              <w:rPr>
                <w:b/>
                <w:szCs w:val="22"/>
              </w:rPr>
              <w:t>Alternate Flow</w:t>
            </w:r>
            <w:r>
              <w:rPr>
                <w:b/>
                <w:szCs w:val="22"/>
              </w:rPr>
              <w:t>:</w:t>
            </w:r>
          </w:p>
          <w:p w:rsidR="001574F1" w:rsidRPr="005A778A" w:rsidRDefault="001574F1" w:rsidP="00931D72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 w:rsidRPr="005A778A">
              <w:rPr>
                <w:szCs w:val="22"/>
              </w:rPr>
              <w:t>4.1)</w:t>
            </w:r>
            <w:r w:rsidR="008D165B">
              <w:rPr>
                <w:szCs w:val="22"/>
              </w:rPr>
              <w:t xml:space="preserve"> T</w:t>
            </w:r>
            <w:r w:rsidRPr="005A778A">
              <w:rPr>
                <w:szCs w:val="22"/>
              </w:rPr>
              <w:t>he “use” command is entered</w:t>
            </w:r>
          </w:p>
          <w:p w:rsidR="001574F1" w:rsidRPr="005A778A" w:rsidRDefault="001574F1" w:rsidP="00931D72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 w:rsidRPr="005A778A">
              <w:rPr>
                <w:szCs w:val="22"/>
              </w:rPr>
              <w:t>4.2)</w:t>
            </w:r>
            <w:r w:rsidR="008D165B">
              <w:rPr>
                <w:szCs w:val="22"/>
              </w:rPr>
              <w:t xml:space="preserve"> T</w:t>
            </w:r>
            <w:r w:rsidRPr="005A778A">
              <w:rPr>
                <w:szCs w:val="22"/>
              </w:rPr>
              <w:t xml:space="preserve">he game checks to see if the </w:t>
            </w:r>
            <w:r>
              <w:rPr>
                <w:szCs w:val="22"/>
              </w:rPr>
              <w:t>player can use the item / object</w:t>
            </w:r>
          </w:p>
          <w:p w:rsidR="001574F1" w:rsidRDefault="001574F1" w:rsidP="001A33C5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 w:rsidRPr="005A778A">
              <w:rPr>
                <w:szCs w:val="22"/>
              </w:rPr>
              <w:t xml:space="preserve">4.3) </w:t>
            </w:r>
            <w:r w:rsidR="001A33C5">
              <w:rPr>
                <w:szCs w:val="22"/>
              </w:rPr>
              <w:t xml:space="preserve">The object / item </w:t>
            </w:r>
            <w:proofErr w:type="spellStart"/>
            <w:r w:rsidR="001A33C5">
              <w:rPr>
                <w:szCs w:val="22"/>
              </w:rPr>
              <w:t>can not</w:t>
            </w:r>
            <w:proofErr w:type="spellEnd"/>
            <w:r w:rsidR="001A33C5">
              <w:rPr>
                <w:szCs w:val="22"/>
              </w:rPr>
              <w:t xml:space="preserve"> be used</w:t>
            </w:r>
          </w:p>
          <w:p w:rsidR="001A33C5" w:rsidRDefault="007C596E" w:rsidP="001A33C5">
            <w:pPr>
              <w:pBdr>
                <w:left w:val="single" w:sz="18" w:space="4" w:color="auto"/>
              </w:pBdr>
              <w:ind w:left="360"/>
              <w:rPr>
                <w:b/>
                <w:szCs w:val="22"/>
              </w:rPr>
            </w:pPr>
            <w:r>
              <w:rPr>
                <w:szCs w:val="22"/>
              </w:rPr>
              <w:t>4.4) R</w:t>
            </w:r>
            <w:r w:rsidR="001A33C5">
              <w:rPr>
                <w:szCs w:val="22"/>
              </w:rPr>
              <w:t>eturn error</w:t>
            </w:r>
          </w:p>
        </w:tc>
      </w:tr>
      <w:tr w:rsidR="001574F1" w:rsidTr="00931D72">
        <w:tc>
          <w:tcPr>
            <w:tcW w:w="9936" w:type="dxa"/>
            <w:gridSpan w:val="2"/>
          </w:tcPr>
          <w:p w:rsidR="001574F1" w:rsidRDefault="001574F1" w:rsidP="00931D72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1574F1" w:rsidTr="00931D72">
        <w:tc>
          <w:tcPr>
            <w:tcW w:w="2628" w:type="dxa"/>
          </w:tcPr>
          <w:p w:rsidR="001574F1" w:rsidRDefault="001574F1" w:rsidP="00931D72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</w:tcPr>
          <w:p w:rsidR="001574F1" w:rsidRDefault="001574F1" w:rsidP="00931D72">
            <w:r>
              <w:t>The user is able to input commands</w:t>
            </w:r>
          </w:p>
          <w:p w:rsidR="001574F1" w:rsidRDefault="001574F1" w:rsidP="00931D72"/>
        </w:tc>
      </w:tr>
      <w:tr w:rsidR="001574F1" w:rsidTr="00931D72">
        <w:tc>
          <w:tcPr>
            <w:tcW w:w="9936" w:type="dxa"/>
            <w:gridSpan w:val="2"/>
          </w:tcPr>
          <w:p w:rsidR="001574F1" w:rsidRDefault="008103B7" w:rsidP="00931D72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Alternate</w:t>
            </w:r>
            <w:r w:rsidR="001574F1">
              <w:rPr>
                <w:b/>
                <w:szCs w:val="22"/>
              </w:rPr>
              <w:t xml:space="preserve"> Flow:</w:t>
            </w:r>
          </w:p>
          <w:p w:rsidR="008103B7" w:rsidRPr="005A778A" w:rsidRDefault="008103B7" w:rsidP="008103B7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 w:rsidRPr="005A778A">
              <w:rPr>
                <w:szCs w:val="22"/>
              </w:rPr>
              <w:t>4.1)</w:t>
            </w:r>
            <w:r>
              <w:rPr>
                <w:szCs w:val="22"/>
              </w:rPr>
              <w:t xml:space="preserve"> T</w:t>
            </w:r>
            <w:r w:rsidRPr="005A778A">
              <w:rPr>
                <w:szCs w:val="22"/>
              </w:rPr>
              <w:t>he “use” command is entered</w:t>
            </w:r>
          </w:p>
          <w:p w:rsidR="008103B7" w:rsidRPr="005A778A" w:rsidRDefault="008103B7" w:rsidP="008103B7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 w:rsidRPr="005A778A">
              <w:rPr>
                <w:szCs w:val="22"/>
              </w:rPr>
              <w:t>4.2)</w:t>
            </w:r>
            <w:r>
              <w:rPr>
                <w:szCs w:val="22"/>
              </w:rPr>
              <w:t xml:space="preserve"> T</w:t>
            </w:r>
            <w:r w:rsidRPr="005A778A">
              <w:rPr>
                <w:szCs w:val="22"/>
              </w:rPr>
              <w:t xml:space="preserve">he game checks to see if the </w:t>
            </w:r>
            <w:r>
              <w:rPr>
                <w:szCs w:val="22"/>
              </w:rPr>
              <w:t>player can use the item / object</w:t>
            </w:r>
          </w:p>
          <w:p w:rsidR="008103B7" w:rsidRDefault="008103B7" w:rsidP="008103B7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 w:rsidRPr="005A778A">
              <w:rPr>
                <w:szCs w:val="22"/>
              </w:rPr>
              <w:t xml:space="preserve">4.3) </w:t>
            </w:r>
            <w:r>
              <w:rPr>
                <w:szCs w:val="22"/>
              </w:rPr>
              <w:t xml:space="preserve">The object / item </w:t>
            </w:r>
            <w:r w:rsidR="00817BC0">
              <w:rPr>
                <w:szCs w:val="22"/>
              </w:rPr>
              <w:t>does not exist</w:t>
            </w:r>
          </w:p>
          <w:p w:rsidR="001574F1" w:rsidRDefault="008103B7" w:rsidP="008103B7">
            <w:pPr>
              <w:pBdr>
                <w:left w:val="single" w:sz="18" w:space="4" w:color="auto"/>
              </w:pBdr>
              <w:ind w:left="360"/>
              <w:rPr>
                <w:b/>
                <w:szCs w:val="22"/>
              </w:rPr>
            </w:pPr>
            <w:r>
              <w:rPr>
                <w:szCs w:val="22"/>
              </w:rPr>
              <w:t>4.4) Return error</w:t>
            </w:r>
          </w:p>
        </w:tc>
      </w:tr>
      <w:tr w:rsidR="001574F1" w:rsidTr="00931D72">
        <w:tc>
          <w:tcPr>
            <w:tcW w:w="9936" w:type="dxa"/>
            <w:gridSpan w:val="2"/>
          </w:tcPr>
          <w:p w:rsidR="001574F1" w:rsidRDefault="001574F1" w:rsidP="00931D72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1574F1" w:rsidTr="00931D72">
        <w:tc>
          <w:tcPr>
            <w:tcW w:w="2628" w:type="dxa"/>
          </w:tcPr>
          <w:p w:rsidR="001574F1" w:rsidRDefault="001574F1" w:rsidP="00931D72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</w:tcPr>
          <w:p w:rsidR="001574F1" w:rsidRDefault="001574F1" w:rsidP="00931D72">
            <w:r>
              <w:t>The user is able to input commands</w:t>
            </w:r>
          </w:p>
          <w:p w:rsidR="001574F1" w:rsidRDefault="001574F1" w:rsidP="00931D72"/>
        </w:tc>
      </w:tr>
    </w:tbl>
    <w:p w:rsidR="0015377E" w:rsidRDefault="0015377E">
      <w:bookmarkStart w:id="1" w:name="_GoBack"/>
      <w:bookmarkEnd w:id="1"/>
    </w:p>
    <w:sectPr w:rsidR="0015377E">
      <w:headerReference w:type="default" r:id="rId8"/>
      <w:footerReference w:type="default" r:id="rId9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AC8" w:rsidRDefault="00020AC8">
      <w:pPr>
        <w:spacing w:after="0"/>
      </w:pPr>
      <w:r>
        <w:separator/>
      </w:r>
    </w:p>
  </w:endnote>
  <w:endnote w:type="continuationSeparator" w:id="0">
    <w:p w:rsidR="00020AC8" w:rsidRDefault="00020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725" w:rsidRDefault="0015377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Author: </w:t>
    </w:r>
    <w:r>
      <w:rPr>
        <w:i/>
        <w:color w:val="0000FF"/>
      </w:rPr>
      <w:t>&lt;the author’s name&gt;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486477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486477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ab/>
      <w:t xml:space="preserve">Printed: </w:t>
    </w:r>
    <w:r>
      <w:rPr>
        <w:szCs w:val="20"/>
      </w:rPr>
      <w:fldChar w:fldCharType="begin"/>
    </w:r>
    <w:r>
      <w:rPr>
        <w:szCs w:val="20"/>
      </w:rPr>
      <w:instrText xml:space="preserve"> PRINTDATE \@ "dd/MM/yyyy hh:mm" </w:instrText>
    </w:r>
    <w:r>
      <w:rPr>
        <w:szCs w:val="20"/>
      </w:rPr>
      <w:fldChar w:fldCharType="separate"/>
    </w:r>
    <w:r>
      <w:rPr>
        <w:noProof/>
        <w:szCs w:val="20"/>
      </w:rPr>
      <w:t>06/09/2012 02:16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AC8" w:rsidRDefault="00020AC8">
      <w:pPr>
        <w:spacing w:after="0"/>
      </w:pPr>
      <w:r>
        <w:separator/>
      </w:r>
    </w:p>
  </w:footnote>
  <w:footnote w:type="continuationSeparator" w:id="0">
    <w:p w:rsidR="00020AC8" w:rsidRDefault="00020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725" w:rsidRDefault="00E8198D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  <w:sz w:val="28"/>
      </w:rPr>
    </w:pPr>
    <w:proofErr w:type="spellStart"/>
    <w:r>
      <w:rPr>
        <w:rFonts w:cs="Arial"/>
        <w:b/>
        <w:bCs/>
        <w:kern w:val="32"/>
        <w:sz w:val="32"/>
        <w:szCs w:val="32"/>
      </w:rPr>
      <w:t>Zork</w:t>
    </w:r>
    <w:proofErr w:type="spellEnd"/>
    <w:r>
      <w:rPr>
        <w:rFonts w:cs="Arial"/>
        <w:b/>
        <w:bCs/>
        <w:kern w:val="32"/>
        <w:sz w:val="32"/>
        <w:szCs w:val="32"/>
      </w:rPr>
      <w:t xml:space="preserve"> Game</w:t>
    </w:r>
    <w:r w:rsidR="0015377E">
      <w:rPr>
        <w:i/>
        <w:color w:val="0000FF"/>
      </w:rPr>
      <w:t xml:space="preserve"> </w:t>
    </w:r>
    <w:r w:rsidR="0015377E">
      <w:rPr>
        <w:rFonts w:cs="Arial"/>
        <w:b/>
        <w:bCs/>
        <w:kern w:val="32"/>
        <w:sz w:val="32"/>
        <w:szCs w:val="32"/>
      </w:rPr>
      <w:t>Use Case Document</w:t>
    </w:r>
  </w:p>
  <w:p w:rsidR="00FD7725" w:rsidRDefault="00335F0F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kern w:val="32"/>
        <w:sz w:val="32"/>
        <w:szCs w:val="32"/>
      </w:rPr>
      <w:t>Use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9A1"/>
    <w:multiLevelType w:val="hybridMultilevel"/>
    <w:tmpl w:val="6256E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014EE"/>
    <w:multiLevelType w:val="hybridMultilevel"/>
    <w:tmpl w:val="46E89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2630C"/>
    <w:multiLevelType w:val="hybridMultilevel"/>
    <w:tmpl w:val="19E820D4"/>
    <w:lvl w:ilvl="0" w:tplc="0652D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C800A20"/>
    <w:multiLevelType w:val="hybridMultilevel"/>
    <w:tmpl w:val="5BF652B4"/>
    <w:lvl w:ilvl="0" w:tplc="ABC40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D5D47"/>
    <w:multiLevelType w:val="hybridMultilevel"/>
    <w:tmpl w:val="54FA8E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48494F"/>
    <w:multiLevelType w:val="hybridMultilevel"/>
    <w:tmpl w:val="2820E0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F61A2A"/>
    <w:multiLevelType w:val="hybridMultilevel"/>
    <w:tmpl w:val="FFFAD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EF42FD"/>
    <w:multiLevelType w:val="hybridMultilevel"/>
    <w:tmpl w:val="EFBCB75A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9EAA91F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i w:val="0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1A046E3"/>
    <w:multiLevelType w:val="hybridMultilevel"/>
    <w:tmpl w:val="6E949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905AD9"/>
    <w:multiLevelType w:val="hybridMultilevel"/>
    <w:tmpl w:val="EA486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2D24DB"/>
    <w:multiLevelType w:val="hybridMultilevel"/>
    <w:tmpl w:val="5C4A1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464224"/>
    <w:multiLevelType w:val="hybridMultilevel"/>
    <w:tmpl w:val="3A84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9732D5"/>
    <w:multiLevelType w:val="multilevel"/>
    <w:tmpl w:val="0CDA596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Restart w:val="0"/>
      <w:suff w:val="nothing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4C316D7"/>
    <w:multiLevelType w:val="hybridMultilevel"/>
    <w:tmpl w:val="1FF09BC2"/>
    <w:lvl w:ilvl="0" w:tplc="0D48FA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A327961"/>
    <w:multiLevelType w:val="hybridMultilevel"/>
    <w:tmpl w:val="8D5C637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2B6E6A"/>
    <w:multiLevelType w:val="hybridMultilevel"/>
    <w:tmpl w:val="76E0E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715E32"/>
    <w:multiLevelType w:val="hybridMultilevel"/>
    <w:tmpl w:val="DBC014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3955DF6"/>
    <w:multiLevelType w:val="hybridMultilevel"/>
    <w:tmpl w:val="33F6E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14"/>
  </w:num>
  <w:num w:numId="5">
    <w:abstractNumId w:val="1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9"/>
  </w:num>
  <w:num w:numId="14">
    <w:abstractNumId w:val="16"/>
  </w:num>
  <w:num w:numId="15">
    <w:abstractNumId w:val="10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7E"/>
    <w:rsid w:val="00020AC8"/>
    <w:rsid w:val="0015377E"/>
    <w:rsid w:val="001574F1"/>
    <w:rsid w:val="001A33C5"/>
    <w:rsid w:val="002531FA"/>
    <w:rsid w:val="002B2121"/>
    <w:rsid w:val="002B5BA4"/>
    <w:rsid w:val="002E1C6B"/>
    <w:rsid w:val="002F7719"/>
    <w:rsid w:val="00335F0F"/>
    <w:rsid w:val="00486477"/>
    <w:rsid w:val="005A778A"/>
    <w:rsid w:val="006E0E8B"/>
    <w:rsid w:val="007C596E"/>
    <w:rsid w:val="008103B7"/>
    <w:rsid w:val="00817BC0"/>
    <w:rsid w:val="00892722"/>
    <w:rsid w:val="008D165B"/>
    <w:rsid w:val="009C095A"/>
    <w:rsid w:val="00AC1CE8"/>
    <w:rsid w:val="00B628F4"/>
    <w:rsid w:val="00BC202A"/>
    <w:rsid w:val="00E8198D"/>
    <w:rsid w:val="00F119E8"/>
    <w:rsid w:val="00F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eese\AppData\Local\Temp\UseCase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UseCaseDocument.dot</Template>
  <TotalTime>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Reese, Dr. Richard M.</dc:creator>
  <cp:lastModifiedBy>sci206</cp:lastModifiedBy>
  <cp:revision>27</cp:revision>
  <cp:lastPrinted>2012-09-06T19:16:00Z</cp:lastPrinted>
  <dcterms:created xsi:type="dcterms:W3CDTF">2014-10-20T00:59:00Z</dcterms:created>
  <dcterms:modified xsi:type="dcterms:W3CDTF">2014-10-20T01:06:00Z</dcterms:modified>
</cp:coreProperties>
</file>